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6AE" w:rsidRDefault="00D966AE" w:rsidP="00D966AE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966AE" w:rsidRPr="000F71E0" w:rsidTr="004B4364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966AE" w:rsidRPr="000F71E0" w:rsidTr="004B4364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966AE" w:rsidRPr="00C52528" w:rsidTr="004B4364">
        <w:trPr>
          <w:trHeight w:val="340"/>
        </w:trPr>
        <w:tc>
          <w:tcPr>
            <w:tcW w:w="737" w:type="dxa"/>
            <w:vAlign w:val="center"/>
          </w:tcPr>
          <w:p w:rsidR="00D966AE" w:rsidRPr="00C52528" w:rsidRDefault="00D966AE" w:rsidP="004B4364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D966AE" w:rsidRPr="00C52528" w:rsidRDefault="00D966AE" w:rsidP="004B4364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D966AE" w:rsidRPr="00C52528" w:rsidRDefault="00D966AE" w:rsidP="004B4364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D966AE" w:rsidRPr="00C52528" w:rsidRDefault="00D966AE" w:rsidP="004B4364">
            <w:pPr>
              <w:pStyle w:val="Verses"/>
            </w:pPr>
          </w:p>
        </w:tc>
      </w:tr>
    </w:tbl>
    <w:p w:rsidR="00C52528" w:rsidRDefault="00C52528" w:rsidP="003D377B"/>
    <w:p w:rsidR="002A19BF" w:rsidRPr="00C46898" w:rsidRDefault="002A19BF" w:rsidP="002A19BF">
      <w:pPr>
        <w:pStyle w:val="Ttulo1"/>
      </w:pPr>
      <w:r w:rsidRPr="00C46898">
        <w:t>Escopo do Produto</w:t>
      </w:r>
    </w:p>
    <w:p w:rsidR="002A19BF" w:rsidRPr="00C46898" w:rsidRDefault="002A19BF" w:rsidP="007B07F5">
      <w:pPr>
        <w:pStyle w:val="Comments"/>
      </w:pPr>
      <w:r w:rsidRPr="00C46898">
        <w:t xml:space="preserve">[Requisitos e características do produto ou serviço </w:t>
      </w:r>
      <w:r w:rsidR="00211D53">
        <w:t>a ser entregue pel</w:t>
      </w:r>
      <w:r w:rsidRPr="00C46898">
        <w:t xml:space="preserve">o </w:t>
      </w:r>
      <w:r w:rsidR="004E12D2" w:rsidRPr="00C46898">
        <w:t>projeto.</w:t>
      </w:r>
      <w:proofErr w:type="gramStart"/>
      <w:r w:rsidR="004E12D2" w:rsidRPr="00C46898">
        <w:t xml:space="preserve"> ]</w:t>
      </w:r>
      <w:proofErr w:type="gramEnd"/>
    </w:p>
    <w:p w:rsidR="002A19BF" w:rsidRPr="00AA3C95" w:rsidRDefault="002A19BF" w:rsidP="002A19BF"/>
    <w:p w:rsidR="002A19BF" w:rsidRPr="00AA3C95" w:rsidRDefault="002A19BF" w:rsidP="002A19BF"/>
    <w:p w:rsidR="002A19BF" w:rsidRDefault="00373549" w:rsidP="00373549">
      <w:pPr>
        <w:pStyle w:val="Ttulo1"/>
      </w:pPr>
      <w:r>
        <w:t>Diagrama de Contexto</w:t>
      </w:r>
    </w:p>
    <w:p w:rsidR="00373549" w:rsidRPr="00373549" w:rsidRDefault="00373549" w:rsidP="00373549">
      <w:pPr>
        <w:pStyle w:val="Comments"/>
      </w:pPr>
      <w:r>
        <w:t>[Inserir o diagrama de contexto da UML que re</w:t>
      </w:r>
      <w:bookmarkStart w:id="0" w:name="_GoBack"/>
      <w:bookmarkEnd w:id="0"/>
      <w:r>
        <w:t>presente o produto.</w:t>
      </w:r>
      <w:proofErr w:type="gramStart"/>
      <w:r>
        <w:t>]</w:t>
      </w:r>
      <w:proofErr w:type="gramEnd"/>
    </w:p>
    <w:p w:rsidR="002A19BF" w:rsidRPr="00AA3C95" w:rsidRDefault="002A19BF" w:rsidP="002A19BF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D966AE" w:rsidRPr="00C52528" w:rsidTr="004B4364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D966AE" w:rsidRPr="00C52528" w:rsidRDefault="00D966AE" w:rsidP="004B4364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D966AE" w:rsidRPr="00C52528" w:rsidTr="004B4364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D966AE" w:rsidRPr="00C52528" w:rsidRDefault="00D966AE" w:rsidP="004B4364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D966AE" w:rsidRPr="00C52528" w:rsidRDefault="00D966AE" w:rsidP="004B4364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D966AE" w:rsidRPr="00C52528" w:rsidRDefault="00D966AE" w:rsidP="004B4364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D966AE" w:rsidRPr="00C52528" w:rsidTr="004B4364">
        <w:trPr>
          <w:trHeight w:val="340"/>
        </w:trPr>
        <w:tc>
          <w:tcPr>
            <w:tcW w:w="2438" w:type="dxa"/>
            <w:vAlign w:val="center"/>
          </w:tcPr>
          <w:p w:rsidR="00D966AE" w:rsidRPr="00CE3355" w:rsidRDefault="00D966AE" w:rsidP="004B4364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D966AE" w:rsidRPr="00C52528" w:rsidRDefault="00D966AE" w:rsidP="004B4364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D966AE" w:rsidRPr="00C52528" w:rsidRDefault="00D966AE" w:rsidP="004B4364">
            <w:pPr>
              <w:pStyle w:val="Aprovaes"/>
            </w:pPr>
          </w:p>
        </w:tc>
      </w:tr>
      <w:tr w:rsidR="00D966AE" w:rsidRPr="00C52528" w:rsidTr="004B4364">
        <w:trPr>
          <w:trHeight w:val="340"/>
        </w:trPr>
        <w:tc>
          <w:tcPr>
            <w:tcW w:w="2438" w:type="dxa"/>
            <w:vAlign w:val="center"/>
          </w:tcPr>
          <w:p w:rsidR="00D966AE" w:rsidRPr="00CE3355" w:rsidRDefault="00D966AE" w:rsidP="004B4364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D966AE" w:rsidRPr="00C52528" w:rsidRDefault="00D966AE" w:rsidP="004B4364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D966AE" w:rsidRPr="00C52528" w:rsidRDefault="00D966AE" w:rsidP="004B4364">
            <w:pPr>
              <w:pStyle w:val="Aprovaes"/>
            </w:pPr>
          </w:p>
        </w:tc>
      </w:tr>
    </w:tbl>
    <w:p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246" w:rsidRDefault="006B4246" w:rsidP="005E1593">
      <w:r>
        <w:separator/>
      </w:r>
    </w:p>
  </w:endnote>
  <w:endnote w:type="continuationSeparator" w:id="0">
    <w:p w:rsidR="006B4246" w:rsidRDefault="006B4246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7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836"/>
      <w:gridCol w:w="4361"/>
    </w:tblGrid>
    <w:tr w:rsidR="006419CA" w:rsidRPr="006419CA" w:rsidTr="00E73A6F">
      <w:trPr>
        <w:jc w:val="center"/>
      </w:trPr>
      <w:tc>
        <w:tcPr>
          <w:tcW w:w="2340" w:type="pct"/>
          <w:vAlign w:val="center"/>
        </w:tcPr>
        <w:p w:rsidR="006419CA" w:rsidRPr="006419CA" w:rsidRDefault="006419CA" w:rsidP="00E73A6F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1503D">
            <w:rPr>
              <w:noProof/>
              <w:color w:val="244061" w:themeColor="accent1" w:themeShade="80"/>
            </w:rPr>
            <w:t>Declaracao do escopo do projeto.docx</w:t>
          </w:r>
          <w:proofErr w:type="gramStart"/>
          <w:r w:rsidRPr="006419CA">
            <w:rPr>
              <w:color w:val="244061" w:themeColor="accent1" w:themeShade="80"/>
            </w:rPr>
            <w:fldChar w:fldCharType="end"/>
          </w:r>
          <w:proofErr w:type="gramEnd"/>
        </w:p>
      </w:tc>
      <w:tc>
        <w:tcPr>
          <w:tcW w:w="2660" w:type="pct"/>
          <w:vAlign w:val="center"/>
        </w:tcPr>
        <w:p w:rsidR="006419CA" w:rsidRPr="006419CA" w:rsidRDefault="006419CA" w:rsidP="00E73A6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73549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73549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73A6F" w:rsidRPr="006419CA" w:rsidTr="00E73A6F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087967869"/>
          <w:placeholder>
            <w:docPart w:val="46FA05F6E55C4DDCB280CB07332A311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340" w:type="pct"/>
              <w:vAlign w:val="center"/>
            </w:tcPr>
            <w:p w:rsidR="00E73A6F" w:rsidRPr="006419CA" w:rsidRDefault="00E73A6F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2660" w:type="pct"/>
          <w:vAlign w:val="center"/>
        </w:tcPr>
        <w:p w:rsidR="00E73A6F" w:rsidRPr="006419CA" w:rsidRDefault="006B4246" w:rsidP="00E73A6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E73A6F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246" w:rsidRDefault="006B4246" w:rsidP="005E1593">
      <w:r>
        <w:separator/>
      </w:r>
    </w:p>
  </w:footnote>
  <w:footnote w:type="continuationSeparator" w:id="0">
    <w:p w:rsidR="006B4246" w:rsidRDefault="006B4246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73A6F" w:rsidRPr="00AD691F" w:rsidTr="00E73A6F">
      <w:trPr>
        <w:trHeight w:val="567"/>
        <w:jc w:val="center"/>
      </w:trPr>
      <w:tc>
        <w:tcPr>
          <w:tcW w:w="6492" w:type="dxa"/>
          <w:vAlign w:val="center"/>
        </w:tcPr>
        <w:p w:rsidR="00E73A6F" w:rsidRPr="001032F5" w:rsidRDefault="00E73A6F" w:rsidP="005E1593">
          <w:pPr>
            <w:pStyle w:val="Cabealho"/>
            <w:rPr>
              <w:sz w:val="22"/>
            </w:rPr>
          </w:pPr>
          <w:r w:rsidRPr="001032F5">
            <w:fldChar w:fldCharType="begin"/>
          </w:r>
          <w:r w:rsidRPr="001032F5">
            <w:rPr>
              <w:sz w:val="22"/>
            </w:rPr>
            <w:instrText xml:space="preserve"> TITLE   \* MERGEFORMAT </w:instrText>
          </w:r>
          <w:r w:rsidRPr="001032F5">
            <w:fldChar w:fldCharType="separate"/>
          </w:r>
          <w:r w:rsidRPr="001032F5">
            <w:rPr>
              <w:sz w:val="22"/>
            </w:rPr>
            <w:t>Declaração do escopo do projeto</w:t>
          </w:r>
          <w:r w:rsidRPr="001032F5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E73A6F" w:rsidRPr="00AD691F" w:rsidRDefault="00687956" w:rsidP="002D679E">
          <w:pPr>
            <w:pStyle w:val="Descrio"/>
            <w:jc w:val="center"/>
          </w:pPr>
          <w:r>
            <w:rPr>
              <w:noProof/>
              <w:lang w:eastAsia="en-US"/>
            </w:rPr>
            <w:drawing>
              <wp:inline distT="0" distB="0" distL="0" distR="0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73A6F" w:rsidRPr="00A10908" w:rsidTr="00E73A6F">
      <w:trPr>
        <w:trHeight w:val="567"/>
        <w:jc w:val="center"/>
      </w:trPr>
      <w:tc>
        <w:tcPr>
          <w:tcW w:w="6492" w:type="dxa"/>
          <w:vAlign w:val="center"/>
        </w:tcPr>
        <w:p w:rsidR="00E73A6F" w:rsidRPr="003D6F7E" w:rsidRDefault="00764BB5" w:rsidP="002D679E">
          <w:pPr>
            <w:pStyle w:val="Cabealho"/>
            <w:rPr>
              <w:sz w:val="22"/>
            </w:rPr>
          </w:pPr>
          <w:r w:rsidRPr="003D6F7E">
            <w:fldChar w:fldCharType="begin"/>
          </w:r>
          <w:r w:rsidRPr="003D6F7E">
            <w:rPr>
              <w:sz w:val="22"/>
            </w:rPr>
            <w:instrText xml:space="preserve"> SUBJECT   \* MERGEFORMAT </w:instrText>
          </w:r>
          <w:r w:rsidRPr="003D6F7E">
            <w:fldChar w:fldCharType="separate"/>
          </w:r>
          <w:r w:rsidR="00E73A6F" w:rsidRPr="003D6F7E">
            <w:rPr>
              <w:sz w:val="22"/>
            </w:rPr>
            <w:t>Nome do Projeto</w:t>
          </w:r>
          <w:r w:rsidRPr="003D6F7E">
            <w:fldChar w:fldCharType="end"/>
          </w:r>
        </w:p>
      </w:tc>
      <w:tc>
        <w:tcPr>
          <w:tcW w:w="1956" w:type="dxa"/>
          <w:vMerge/>
          <w:vAlign w:val="center"/>
        </w:tcPr>
        <w:p w:rsidR="00E73A6F" w:rsidRPr="00A10908" w:rsidRDefault="00E73A6F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BF"/>
    <w:rsid w:val="000426C3"/>
    <w:rsid w:val="0007725A"/>
    <w:rsid w:val="000905CE"/>
    <w:rsid w:val="000E2853"/>
    <w:rsid w:val="000E3FBC"/>
    <w:rsid w:val="001032F5"/>
    <w:rsid w:val="00137694"/>
    <w:rsid w:val="001704AF"/>
    <w:rsid w:val="001D497F"/>
    <w:rsid w:val="001F3D30"/>
    <w:rsid w:val="0020218D"/>
    <w:rsid w:val="00211D53"/>
    <w:rsid w:val="0025421C"/>
    <w:rsid w:val="00274187"/>
    <w:rsid w:val="0028566C"/>
    <w:rsid w:val="00293ED8"/>
    <w:rsid w:val="002A19BF"/>
    <w:rsid w:val="00323EFA"/>
    <w:rsid w:val="00331443"/>
    <w:rsid w:val="00341B09"/>
    <w:rsid w:val="0034544C"/>
    <w:rsid w:val="00366264"/>
    <w:rsid w:val="00373549"/>
    <w:rsid w:val="00393AF2"/>
    <w:rsid w:val="00396C8B"/>
    <w:rsid w:val="003D377B"/>
    <w:rsid w:val="003D6F7E"/>
    <w:rsid w:val="0042609D"/>
    <w:rsid w:val="004B01E1"/>
    <w:rsid w:val="004B2855"/>
    <w:rsid w:val="004B60F1"/>
    <w:rsid w:val="004D27A1"/>
    <w:rsid w:val="004E12D2"/>
    <w:rsid w:val="005115D7"/>
    <w:rsid w:val="00541132"/>
    <w:rsid w:val="0055540E"/>
    <w:rsid w:val="005B4260"/>
    <w:rsid w:val="005E1593"/>
    <w:rsid w:val="005F487B"/>
    <w:rsid w:val="00631A54"/>
    <w:rsid w:val="00637B06"/>
    <w:rsid w:val="006419CA"/>
    <w:rsid w:val="00663704"/>
    <w:rsid w:val="006741AE"/>
    <w:rsid w:val="00687956"/>
    <w:rsid w:val="006A233C"/>
    <w:rsid w:val="006B4246"/>
    <w:rsid w:val="00743E89"/>
    <w:rsid w:val="00764BB5"/>
    <w:rsid w:val="007A054B"/>
    <w:rsid w:val="007B07F5"/>
    <w:rsid w:val="007B5F63"/>
    <w:rsid w:val="007E720E"/>
    <w:rsid w:val="00804EDF"/>
    <w:rsid w:val="00842903"/>
    <w:rsid w:val="00871E89"/>
    <w:rsid w:val="008843C9"/>
    <w:rsid w:val="00933B30"/>
    <w:rsid w:val="00965CD7"/>
    <w:rsid w:val="009A3D1F"/>
    <w:rsid w:val="009C659B"/>
    <w:rsid w:val="00A716DC"/>
    <w:rsid w:val="00AA7124"/>
    <w:rsid w:val="00AE1992"/>
    <w:rsid w:val="00AF6D5F"/>
    <w:rsid w:val="00B43957"/>
    <w:rsid w:val="00C06005"/>
    <w:rsid w:val="00C52528"/>
    <w:rsid w:val="00C635C6"/>
    <w:rsid w:val="00C928A3"/>
    <w:rsid w:val="00CC4D89"/>
    <w:rsid w:val="00CE2B3B"/>
    <w:rsid w:val="00D37957"/>
    <w:rsid w:val="00D54889"/>
    <w:rsid w:val="00D80127"/>
    <w:rsid w:val="00D966AE"/>
    <w:rsid w:val="00E1503D"/>
    <w:rsid w:val="00E34C15"/>
    <w:rsid w:val="00E37E54"/>
    <w:rsid w:val="00E73A6F"/>
    <w:rsid w:val="00E94091"/>
    <w:rsid w:val="00EC3752"/>
    <w:rsid w:val="00F042E7"/>
    <w:rsid w:val="00F319D5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F7E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semiHidden/>
    <w:unhideWhenUsed/>
    <w:rsid w:val="00E94091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E73A6F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7B07F5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7B07F5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966AE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966AE"/>
    <w:rPr>
      <w:rFonts w:ascii="Calibri" w:hAnsi="Calibri"/>
    </w:rPr>
  </w:style>
  <w:style w:type="paragraph" w:customStyle="1" w:styleId="Aprovaes">
    <w:name w:val="Aprovações"/>
    <w:qFormat/>
    <w:rsid w:val="00D966AE"/>
    <w:pPr>
      <w:spacing w:after="0" w:line="240" w:lineRule="auto"/>
      <w:jc w:val="center"/>
    </w:pPr>
    <w:rPr>
      <w:rFonts w:ascii="Calibri" w:hAnsi="Calibri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F7E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semiHidden/>
    <w:unhideWhenUsed/>
    <w:rsid w:val="00E94091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E73A6F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7B07F5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7B07F5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966AE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966AE"/>
    <w:rPr>
      <w:rFonts w:ascii="Calibri" w:hAnsi="Calibri"/>
    </w:rPr>
  </w:style>
  <w:style w:type="paragraph" w:customStyle="1" w:styleId="Aprovaes">
    <w:name w:val="Aprovações"/>
    <w:qFormat/>
    <w:rsid w:val="00D966AE"/>
    <w:pPr>
      <w:spacing w:after="0" w:line="240" w:lineRule="auto"/>
      <w:jc w:val="center"/>
    </w:pPr>
    <w:rPr>
      <w:rFonts w:ascii="Calibri" w:hAnsi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FA05F6E55C4DDCB280CB07332A3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F6A9F-EFD8-4C37-BC40-55D0A52D21E5}"/>
      </w:docPartPr>
      <w:docPartBody>
        <w:p w:rsidR="005411A1" w:rsidRDefault="00DB6D52">
          <w:r w:rsidRPr="00694A27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52"/>
    <w:rsid w:val="003D0EA6"/>
    <w:rsid w:val="005411A1"/>
    <w:rsid w:val="005864A7"/>
    <w:rsid w:val="00855D26"/>
    <w:rsid w:val="00AD7904"/>
    <w:rsid w:val="00B90944"/>
    <w:rsid w:val="00C644E4"/>
    <w:rsid w:val="00D21C36"/>
    <w:rsid w:val="00D504DB"/>
    <w:rsid w:val="00DB6D52"/>
    <w:rsid w:val="00FE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D52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B6D5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D52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B6D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350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igor</cp:lastModifiedBy>
  <cp:revision>4</cp:revision>
  <dcterms:created xsi:type="dcterms:W3CDTF">2015-03-17T20:14:00Z</dcterms:created>
  <dcterms:modified xsi:type="dcterms:W3CDTF">2015-03-18T16:19:00Z</dcterms:modified>
</cp:coreProperties>
</file>