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F65617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:rsidTr="00F65617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C52528" w:rsidP="00F65617">
            <w:pPr>
              <w:jc w:val="center"/>
            </w:pPr>
          </w:p>
        </w:tc>
        <w:tc>
          <w:tcPr>
            <w:tcW w:w="1129" w:type="dxa"/>
            <w:vAlign w:val="center"/>
          </w:tcPr>
          <w:p w:rsidR="00C52528" w:rsidRPr="00C52528" w:rsidRDefault="00C52528" w:rsidP="00F65617">
            <w:pPr>
              <w:jc w:val="center"/>
            </w:pPr>
          </w:p>
        </w:tc>
        <w:tc>
          <w:tcPr>
            <w:tcW w:w="2420" w:type="dxa"/>
            <w:vAlign w:val="center"/>
          </w:tcPr>
          <w:p w:rsidR="00C52528" w:rsidRPr="00C52528" w:rsidRDefault="00C52528" w:rsidP="00E34C15"/>
        </w:tc>
        <w:tc>
          <w:tcPr>
            <w:tcW w:w="4389" w:type="dxa"/>
            <w:vAlign w:val="center"/>
          </w:tcPr>
          <w:p w:rsidR="00C52528" w:rsidRPr="00C52528" w:rsidRDefault="00C52528" w:rsidP="00E34C15"/>
        </w:tc>
      </w:tr>
      <w:tr w:rsidR="00C52528" w:rsidRPr="00C52528" w:rsidTr="00F65617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C52528" w:rsidP="00F65617">
            <w:pPr>
              <w:jc w:val="center"/>
            </w:pPr>
          </w:p>
        </w:tc>
        <w:tc>
          <w:tcPr>
            <w:tcW w:w="1129" w:type="dxa"/>
            <w:vAlign w:val="center"/>
          </w:tcPr>
          <w:p w:rsidR="00C52528" w:rsidRPr="00C52528" w:rsidRDefault="00C52528" w:rsidP="00F65617">
            <w:pPr>
              <w:jc w:val="center"/>
            </w:pPr>
          </w:p>
        </w:tc>
        <w:tc>
          <w:tcPr>
            <w:tcW w:w="2420" w:type="dxa"/>
            <w:vAlign w:val="center"/>
          </w:tcPr>
          <w:p w:rsidR="00C52528" w:rsidRPr="00C52528" w:rsidRDefault="00C52528" w:rsidP="00E34C15"/>
        </w:tc>
        <w:tc>
          <w:tcPr>
            <w:tcW w:w="4389" w:type="dxa"/>
            <w:vAlign w:val="center"/>
          </w:tcPr>
          <w:p w:rsidR="00C52528" w:rsidRPr="00C52528" w:rsidRDefault="00C52528" w:rsidP="00E34C15"/>
        </w:tc>
      </w:tr>
    </w:tbl>
    <w:p w:rsidR="0055540E" w:rsidRDefault="0055540E" w:rsidP="003D377B"/>
    <w:p w:rsidR="008843C9" w:rsidRPr="008843C9" w:rsidRDefault="008843C9" w:rsidP="00CB2BEA">
      <w:pPr>
        <w:pStyle w:val="Ttulo1"/>
      </w:pPr>
      <w:r w:rsidRPr="008843C9">
        <w:t>Objetivos deste documento</w:t>
      </w:r>
    </w:p>
    <w:p w:rsidR="002A7CC2" w:rsidRDefault="002A7CC2" w:rsidP="003670F2">
      <w:r>
        <w:t>D</w:t>
      </w:r>
      <w:r w:rsidRPr="002A7CC2">
        <w:t>escreve</w:t>
      </w:r>
      <w:r>
        <w:t>r</w:t>
      </w:r>
      <w:r w:rsidRPr="002A7CC2">
        <w:t xml:space="preserve"> junto com seus </w:t>
      </w:r>
      <w:hyperlink r:id="rId7" w:tooltip="Templates dos planos auxiliares de gerenciamento de projeto" w:history="1">
        <w:r w:rsidRPr="002A7CC2">
          <w:rPr>
            <w:rStyle w:val="Hyperlink"/>
          </w:rPr>
          <w:t>planos auxiliares</w:t>
        </w:r>
      </w:hyperlink>
      <w:r w:rsidRPr="002A7CC2">
        <w:t>, como o</w:t>
      </w:r>
      <w:r w:rsidR="00D576D7">
        <w:t xml:space="preserve"> projeto</w:t>
      </w:r>
      <w:r w:rsidRPr="002A7CC2">
        <w:t xml:space="preserve"> ser</w:t>
      </w:r>
      <w:r w:rsidR="00D576D7">
        <w:t>á</w:t>
      </w:r>
      <w:r w:rsidRPr="002A7CC2">
        <w:t xml:space="preserve"> executado, controlado, monitorado e encerrado</w:t>
      </w:r>
      <w:r>
        <w:t>.</w:t>
      </w:r>
    </w:p>
    <w:p w:rsidR="003670F2" w:rsidRDefault="002A7CC2" w:rsidP="003670F2">
      <w:r>
        <w:t xml:space="preserve">Além de servir como </w:t>
      </w:r>
      <w:r w:rsidRPr="002A7CC2">
        <w:t xml:space="preserve">guia </w:t>
      </w:r>
      <w:r>
        <w:t xml:space="preserve">para </w:t>
      </w:r>
      <w:r w:rsidRPr="002A7CC2">
        <w:t>a equipe durante todo o projeto.</w:t>
      </w:r>
    </w:p>
    <w:p w:rsidR="00DF45BF" w:rsidRDefault="00DF45BF" w:rsidP="003670F2"/>
    <w:p w:rsidR="00F8319F" w:rsidRDefault="00F8319F" w:rsidP="00F8319F">
      <w:pPr>
        <w:pStyle w:val="Ttulo1"/>
      </w:pPr>
      <w:r>
        <w:t xml:space="preserve">Situação atual e justificativa </w:t>
      </w:r>
      <w:r w:rsidRPr="00057D0A">
        <w:t xml:space="preserve">do </w:t>
      </w:r>
      <w:r>
        <w:t>projeto</w:t>
      </w:r>
    </w:p>
    <w:p w:rsidR="00F8319F" w:rsidRPr="00057D0A" w:rsidRDefault="00F8319F" w:rsidP="00D84E90">
      <w:pPr>
        <w:pStyle w:val="Comments"/>
      </w:pPr>
      <w:r w:rsidRPr="00057D0A">
        <w:t>[</w:t>
      </w:r>
      <w:r>
        <w:t xml:space="preserve">Passado, onde está. Descreva a situação atual e o que motivou a realização do </w:t>
      </w:r>
      <w:r w:rsidR="00D84E90">
        <w:t>projeto</w:t>
      </w:r>
      <w:r w:rsidR="00D84E90" w:rsidRPr="00057D0A">
        <w:t>. ]</w:t>
      </w:r>
    </w:p>
    <w:p w:rsidR="00F8319F" w:rsidRDefault="00F8319F" w:rsidP="00F8319F">
      <w:r>
        <w:t xml:space="preserve">Veja documento de </w:t>
      </w:r>
      <w:hyperlink r:id="rId8" w:tooltip="Declaracao do escopo do projeto.docx" w:history="1">
        <w:r>
          <w:rPr>
            <w:rStyle w:val="Hyperlink"/>
          </w:rPr>
          <w:t>Declaração do escopo do projeto</w:t>
        </w:r>
      </w:hyperlink>
      <w:r w:rsidR="00536464">
        <w:t xml:space="preserve"> na pasta 02-Planejamento do projeto</w:t>
      </w:r>
    </w:p>
    <w:p w:rsidR="00F8319F" w:rsidRDefault="00F8319F" w:rsidP="00F8319F"/>
    <w:p w:rsidR="00F8319F" w:rsidRPr="00057D0A" w:rsidRDefault="00F8319F" w:rsidP="00F8319F">
      <w:pPr>
        <w:pStyle w:val="Ttulo1"/>
      </w:pPr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</w:p>
    <w:p w:rsidR="00D84E90" w:rsidRPr="006F79CA" w:rsidRDefault="00D84E90" w:rsidP="00D84E90">
      <w:pPr>
        <w:pStyle w:val="Comments"/>
      </w:pPr>
      <w:r w:rsidRPr="00594A56">
        <w:t>[</w:t>
      </w:r>
      <w:r>
        <w:t>Futuro, onde quer chegar. Descreva os benefícios esperados detalhando de forma clara o</w:t>
      </w:r>
      <w:r w:rsidRPr="00594A56">
        <w:t xml:space="preserve">bjetivos </w:t>
      </w:r>
      <w:r>
        <w:t>SMART</w:t>
      </w:r>
      <w:r w:rsidRPr="00594A56">
        <w:t xml:space="preserve"> e critérios de sucesso relacionados</w:t>
      </w:r>
      <w:r>
        <w:t xml:space="preserve">. </w:t>
      </w:r>
      <w:r w:rsidRPr="006F79CA">
        <w:t xml:space="preserve">SMART: Specific: Específico, Measurable: </w:t>
      </w:r>
      <w:r>
        <w:t xml:space="preserve">Indicador e </w:t>
      </w:r>
      <w:r w:rsidRPr="006F79CA">
        <w:t>meta, Assignable: Quem, Realistic: realístico, Time-related: Quando ]</w:t>
      </w:r>
    </w:p>
    <w:p w:rsidR="00D84E90" w:rsidRPr="00AA3C95" w:rsidRDefault="00D84E90" w:rsidP="00D84E90">
      <w:r>
        <w:t xml:space="preserve">Veja documento de </w:t>
      </w:r>
      <w:r w:rsidRPr="00EC784F">
        <w:t>Declaração do escopo do projeto</w:t>
      </w:r>
      <w:r w:rsidR="00536464">
        <w:t xml:space="preserve"> na pasta 02-Planejamento do projeto</w:t>
      </w:r>
      <w:r>
        <w:t>.</w:t>
      </w:r>
    </w:p>
    <w:p w:rsidR="00D84E90" w:rsidRPr="00AA3C95" w:rsidRDefault="00D84E90" w:rsidP="00D84E90"/>
    <w:p w:rsidR="00D84E90" w:rsidRPr="00AA3C95" w:rsidRDefault="00D84E90" w:rsidP="00D84E90">
      <w:pPr>
        <w:pStyle w:val="Ttulo1"/>
      </w:pPr>
      <w:r>
        <w:t xml:space="preserve">Linha de base do </w:t>
      </w:r>
      <w:r w:rsidRPr="00AA3C95">
        <w:t>Escopo do Projeto</w:t>
      </w:r>
    </w:p>
    <w:p w:rsidR="00D84E90" w:rsidRPr="00F74A46" w:rsidRDefault="00D84E90" w:rsidP="00D84E90">
      <w:pPr>
        <w:pStyle w:val="Comments"/>
      </w:pPr>
      <w:r w:rsidRPr="00F74A46">
        <w:t>[Descrição detalhada do escopo do projeto</w:t>
      </w:r>
      <w:r>
        <w:t xml:space="preserve">. </w:t>
      </w:r>
      <w:r w:rsidRPr="00F74A46">
        <w:t>]</w:t>
      </w:r>
    </w:p>
    <w:p w:rsidR="00D84E90" w:rsidRPr="00AA3C95" w:rsidRDefault="00D84E90" w:rsidP="00D84E90">
      <w:r>
        <w:t xml:space="preserve">Veja documento de </w:t>
      </w:r>
      <w:r w:rsidRPr="00EC784F">
        <w:t>Declaração do escopo do projeto</w:t>
      </w:r>
      <w:r w:rsidR="00536464">
        <w:t xml:space="preserve"> na pasta 02-Planejamento do projeto</w:t>
      </w:r>
      <w:r>
        <w:t xml:space="preserve"> que contém a própria declaração de escopo do projeto, a estrutura analítica do projeto e seu dicionário.</w:t>
      </w:r>
    </w:p>
    <w:p w:rsidR="00D84E90" w:rsidRPr="00AA3C95" w:rsidRDefault="00D84E90" w:rsidP="00D84E90"/>
    <w:p w:rsidR="00D84E90" w:rsidRDefault="00D84E90" w:rsidP="00D84E90">
      <w:pPr>
        <w:pStyle w:val="Ttulo1"/>
      </w:pPr>
      <w:r w:rsidRPr="00AA3C95">
        <w:t xml:space="preserve">Organização do Projeto </w:t>
      </w:r>
      <w:r>
        <w:t>e Matriz de Responsabilidade</w:t>
      </w:r>
    </w:p>
    <w:p w:rsidR="00D84E90" w:rsidRPr="003670F2" w:rsidRDefault="00D84E90" w:rsidP="00D84E90">
      <w:pPr>
        <w:pStyle w:val="Comments"/>
      </w:pPr>
      <w:r w:rsidRPr="003670F2">
        <w:t xml:space="preserve">[Defina os envolvidos e suas responsabilidades das entregas principais definidas na </w:t>
      </w:r>
      <w:r>
        <w:t xml:space="preserve">EAP. </w:t>
      </w:r>
      <w:r w:rsidRPr="003670F2">
        <w:t>]</w:t>
      </w:r>
    </w:p>
    <w:p w:rsidR="00D84E90" w:rsidRDefault="00D84E90" w:rsidP="00D84E90">
      <w:r>
        <w:t xml:space="preserve">Veja documentos de </w:t>
      </w:r>
      <w:r w:rsidRPr="00EC784F">
        <w:t>Registro das partes interessadas</w:t>
      </w:r>
      <w:r>
        <w:t xml:space="preserve"> </w:t>
      </w:r>
      <w:r w:rsidR="00536464">
        <w:t xml:space="preserve">(na pasta 01-Iniciacao) </w:t>
      </w:r>
      <w:r>
        <w:t>e o Dicionário da EAP</w:t>
      </w:r>
      <w:r w:rsidR="00536464">
        <w:t xml:space="preserve"> na pasta 02-Planejamento do projeto</w:t>
      </w:r>
      <w:r>
        <w:t>.</w:t>
      </w:r>
    </w:p>
    <w:p w:rsidR="00D84E90" w:rsidRPr="00AA3C95" w:rsidRDefault="00D84E90" w:rsidP="00D84E90"/>
    <w:p w:rsidR="00D84E90" w:rsidRPr="00AA3C95" w:rsidRDefault="00D84E90" w:rsidP="00D84E90">
      <w:pPr>
        <w:pStyle w:val="Ttulo1"/>
      </w:pPr>
      <w:r w:rsidRPr="00AA3C95">
        <w:t>Cronograma de Execução</w:t>
      </w:r>
      <w:r>
        <w:t xml:space="preserve"> e Orçamento do Projeto</w:t>
      </w:r>
    </w:p>
    <w:p w:rsidR="00D84E90" w:rsidRPr="003670F2" w:rsidRDefault="00D84E90" w:rsidP="00D84E90">
      <w:pPr>
        <w:pStyle w:val="Comments"/>
      </w:pPr>
      <w:r w:rsidRPr="003670F2">
        <w:t>[Baseado n</w:t>
      </w:r>
      <w:r>
        <w:t>a EAP</w:t>
      </w:r>
      <w:r w:rsidRPr="003670F2">
        <w:t>, defina tarefas, duração, Início, Término</w:t>
      </w:r>
      <w:r>
        <w:t xml:space="preserve"> e Recursos necessários</w:t>
      </w:r>
      <w:r w:rsidRPr="003670F2">
        <w:t>. Esta seção será criada automaticamente a partir do MS Project</w:t>
      </w:r>
      <w:r>
        <w:t xml:space="preserve">. </w:t>
      </w:r>
      <w:r w:rsidRPr="003670F2">
        <w:t>]</w:t>
      </w:r>
    </w:p>
    <w:p w:rsidR="00D84E90" w:rsidRDefault="00D84E90" w:rsidP="00D84E90">
      <w:r>
        <w:t>Veja cronograma</w:t>
      </w:r>
      <w:r w:rsidR="00536464">
        <w:t xml:space="preserve"> na pasta 02-Planejamento do projeto</w:t>
      </w:r>
      <w:r>
        <w:t>.</w:t>
      </w:r>
    </w:p>
    <w:p w:rsidR="00D84E90" w:rsidRDefault="00D84E90" w:rsidP="00D84E90">
      <w:r>
        <w:t>Para visualizar o prazo, use a visão PMO-Gantt Chart.</w:t>
      </w:r>
    </w:p>
    <w:p w:rsidR="00D84E90" w:rsidRDefault="00D84E90" w:rsidP="00D84E90">
      <w:r>
        <w:t>Para visualizar os custos, use a visão PMO-Custos do cronograma.</w:t>
      </w:r>
    </w:p>
    <w:p w:rsidR="00D84E90" w:rsidRDefault="00D84E90" w:rsidP="00D84E90"/>
    <w:p w:rsidR="003670F2" w:rsidRPr="00AA3C95" w:rsidRDefault="003670F2" w:rsidP="003670F2">
      <w:pPr>
        <w:pStyle w:val="Ttulo1"/>
      </w:pPr>
      <w:r w:rsidRPr="00AA3C95">
        <w:t>Como será medido o Progresso do Projeto</w:t>
      </w:r>
    </w:p>
    <w:p w:rsidR="003670F2" w:rsidRDefault="003670F2" w:rsidP="003670F2">
      <w:pPr>
        <w:pStyle w:val="Descrio"/>
        <w:rPr>
          <w:lang w:val="pt-BR"/>
        </w:rPr>
      </w:pPr>
      <w:r w:rsidRPr="003670F2">
        <w:rPr>
          <w:lang w:val="pt-BR"/>
        </w:rPr>
        <w:t>[Defina como será medido o progresso do projeto de acordo com a metodologia do PMO]</w:t>
      </w:r>
    </w:p>
    <w:p w:rsidR="00C65527" w:rsidRPr="00C65527" w:rsidRDefault="00C65527" w:rsidP="00C65527">
      <w:r w:rsidRPr="00C65527">
        <w:t xml:space="preserve">Através </w:t>
      </w:r>
      <w:r w:rsidR="005B3A2D">
        <w:t>do indicador</w:t>
      </w:r>
      <w:r w:rsidRPr="00C65527">
        <w:t xml:space="preserve"> de prazo (SPI) e semáforos para indicar o progresso do projeto. </w:t>
      </w:r>
    </w:p>
    <w:p w:rsidR="00C65527" w:rsidRPr="00C65527" w:rsidRDefault="00C65527" w:rsidP="00C65527">
      <w:r w:rsidRPr="00C65527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C65527" w:rsidRPr="00C65527" w:rsidTr="000474EE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lastRenderedPageBreak/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t>Vermelho</w:t>
            </w:r>
          </w:p>
        </w:tc>
      </w:tr>
      <w:tr w:rsidR="00C65527" w:rsidRPr="00C65527" w:rsidTr="000474EE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B425B7">
            <w:pPr>
              <w:rPr>
                <w:lang w:val="en-US"/>
              </w:rPr>
            </w:pPr>
            <w:r w:rsidRPr="00C65527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&lt; 0.9</w:t>
            </w:r>
          </w:p>
        </w:tc>
      </w:tr>
    </w:tbl>
    <w:p w:rsidR="00C65527" w:rsidRPr="00C65527" w:rsidRDefault="00C65527" w:rsidP="00C65527">
      <w:pPr>
        <w:rPr>
          <w:lang w:val="en-US"/>
        </w:rPr>
      </w:pPr>
      <w:r w:rsidRPr="00C65527">
        <w:rPr>
          <w:lang w:val="en-US"/>
        </w:rPr>
        <w:t> </w:t>
      </w:r>
    </w:p>
    <w:p w:rsidR="00C65527" w:rsidRPr="00C65527" w:rsidRDefault="00C65527" w:rsidP="00C65527">
      <w:r w:rsidRPr="00C65527">
        <w:t xml:space="preserve">Para isso, a linha base de tempo é salva após a conclusão do planejamento. </w:t>
      </w:r>
    </w:p>
    <w:p w:rsidR="00C65527" w:rsidRPr="00C65527" w:rsidRDefault="00C65527" w:rsidP="00C65527">
      <w:r w:rsidRPr="00C65527">
        <w:t>Após isso, será feito o acompanhamento semanal entre o planejado (linha de base salva) com o realizado.</w:t>
      </w:r>
    </w:p>
    <w:p w:rsidR="00C65527" w:rsidRPr="00C65527" w:rsidRDefault="00C65527" w:rsidP="00C65527">
      <w:r w:rsidRPr="00C65527">
        <w:t xml:space="preserve">A comunicação dos indicadores será feita através do </w:t>
      </w:r>
      <w:hyperlink r:id="rId9" w:history="1">
        <w:r w:rsidRPr="00C65527">
          <w:rPr>
            <w:rStyle w:val="Hyperlink"/>
          </w:rPr>
          <w:t>Status Report</w:t>
        </w:r>
      </w:hyperlink>
      <w:r w:rsidRPr="00C65527">
        <w:t xml:space="preserve"> Semanal no tópico Sumário Executivo.</w:t>
      </w:r>
    </w:p>
    <w:p w:rsidR="003670F2" w:rsidRPr="00AA3C95" w:rsidRDefault="003670F2" w:rsidP="003670F2"/>
    <w:p w:rsidR="00D84E90" w:rsidRPr="00AA3C95" w:rsidRDefault="00D84E90" w:rsidP="00D84E90">
      <w:pPr>
        <w:pStyle w:val="Ttulo1"/>
      </w:pPr>
      <w:r w:rsidRPr="00AA3C95">
        <w:t>Gestão de Riscos</w:t>
      </w:r>
      <w:r>
        <w:t xml:space="preserve"> e Problemas</w:t>
      </w:r>
    </w:p>
    <w:p w:rsidR="00D84E90" w:rsidRPr="003670F2" w:rsidRDefault="00D84E90" w:rsidP="00D84E90">
      <w:pPr>
        <w:pStyle w:val="Comments"/>
      </w:pPr>
      <w:r w:rsidRPr="003670F2">
        <w:t xml:space="preserve">[Liste os riscos e estratégias associadas, considerando os itens Severidade, Probabilidade, Impacto, Ação. Esta seção será criada a partir do template de </w:t>
      </w:r>
      <w:r>
        <w:t>riscos. ]</w:t>
      </w:r>
    </w:p>
    <w:p w:rsidR="00D84E90" w:rsidRPr="00AA3C95" w:rsidRDefault="00D84E90" w:rsidP="00D84E90">
      <w:r>
        <w:t xml:space="preserve">Veja o </w:t>
      </w:r>
      <w:r w:rsidR="001C64A1">
        <w:t xml:space="preserve">Plano de Gerenciamento </w:t>
      </w:r>
      <w:r w:rsidRPr="00EC784F">
        <w:t>dos riscos</w:t>
      </w:r>
      <w:r>
        <w:t xml:space="preserve"> na Pasta 02-</w:t>
      </w:r>
      <w:r w:rsidR="001C64A1">
        <w:t xml:space="preserve">Planejamento </w:t>
      </w:r>
      <w:r>
        <w:t>do Projeto.</w:t>
      </w:r>
    </w:p>
    <w:p w:rsidR="00D84E90" w:rsidRDefault="00D84E90" w:rsidP="00D84E90"/>
    <w:p w:rsidR="00D84E90" w:rsidRPr="00AA3C95" w:rsidRDefault="00D84E90" w:rsidP="00D84E90">
      <w:pPr>
        <w:pStyle w:val="Ttulo1"/>
      </w:pPr>
      <w:r>
        <w:t>Gestão</w:t>
      </w:r>
      <w:r w:rsidRPr="00AA3C95">
        <w:t xml:space="preserve"> d</w:t>
      </w:r>
      <w:r>
        <w:t>a</w:t>
      </w:r>
      <w:r w:rsidRPr="00AA3C95">
        <w:t xml:space="preserve"> Comunicação</w:t>
      </w:r>
    </w:p>
    <w:p w:rsidR="00D84E90" w:rsidRPr="003670F2" w:rsidRDefault="00D84E90" w:rsidP="00D84E90">
      <w:pPr>
        <w:pStyle w:val="Comments"/>
      </w:pPr>
      <w:r w:rsidRPr="003670F2">
        <w:t>[Defina como a comunicação de atividades críticas e / ou em progresso acontecerá durante a fase da execução do projeto. Os seguintes itens devem ser identificados: O que; Quando; Como; Para Quem</w:t>
      </w:r>
      <w:r>
        <w:t xml:space="preserve">. </w:t>
      </w:r>
      <w:r w:rsidRPr="003670F2">
        <w:t>]</w:t>
      </w:r>
    </w:p>
    <w:p w:rsidR="00D84E90" w:rsidRDefault="00D84E90" w:rsidP="00D84E90">
      <w:r w:rsidRPr="00C65527">
        <w:t xml:space="preserve">A estratégia de comunicação está detalhada na </w:t>
      </w:r>
      <w:r w:rsidRPr="00EC784F">
        <w:t>Matriz de Comunicação</w:t>
      </w:r>
      <w:r w:rsidR="00536464">
        <w:t xml:space="preserve"> na pasta 02-Planejamento do projeto</w:t>
      </w:r>
      <w:r w:rsidRPr="00C65527">
        <w:t>.</w:t>
      </w:r>
    </w:p>
    <w:p w:rsidR="003670F2" w:rsidRPr="00AA3C95" w:rsidRDefault="003670F2" w:rsidP="003670F2"/>
    <w:p w:rsidR="003670F2" w:rsidRPr="00AA3C95" w:rsidRDefault="000474EE" w:rsidP="003670F2">
      <w:pPr>
        <w:pStyle w:val="Ttulo1"/>
      </w:pPr>
      <w:r>
        <w:t>Controle integrado</w:t>
      </w:r>
      <w:r w:rsidR="003670F2" w:rsidRPr="00AA3C95">
        <w:t xml:space="preserve"> de mudança</w:t>
      </w:r>
      <w:r>
        <w:t>s</w:t>
      </w:r>
    </w:p>
    <w:p w:rsidR="003670F2" w:rsidRPr="003670F2" w:rsidRDefault="003670F2" w:rsidP="003670F2">
      <w:pPr>
        <w:pStyle w:val="Descrio"/>
        <w:rPr>
          <w:lang w:val="pt-BR"/>
        </w:rPr>
      </w:pPr>
      <w:r w:rsidRPr="003670F2">
        <w:rPr>
          <w:lang w:val="pt-BR"/>
        </w:rPr>
        <w:t>[Defina os critérios e fluxo de aprovação para as mudanças de escopo]</w:t>
      </w:r>
    </w:p>
    <w:p w:rsidR="00C65527" w:rsidRPr="00C65527" w:rsidRDefault="005B3A2D" w:rsidP="00C65527">
      <w:r>
        <w:t>Como serão controladas as mudanças? Como será o processo utilizado para isso?</w:t>
      </w:r>
    </w:p>
    <w:p w:rsidR="003670F2" w:rsidRPr="00AA3C95" w:rsidRDefault="003670F2" w:rsidP="003670F2"/>
    <w:p w:rsidR="00CB0F0B" w:rsidRPr="00AA3C95" w:rsidRDefault="00CB0F0B" w:rsidP="00CB0F0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CB0F0B" w:rsidRPr="00C52528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CB0F0B" w:rsidRPr="00C52528" w:rsidRDefault="00CB0F0B" w:rsidP="000C3F85">
            <w:pPr>
              <w:pStyle w:val="Aprovaes"/>
              <w:rPr>
                <w:b w:val="0"/>
              </w:rPr>
            </w:pPr>
            <w:bookmarkStart w:id="0" w:name="_GoBack"/>
            <w:bookmarkEnd w:id="0"/>
            <w:r>
              <w:t>Aprovações</w:t>
            </w:r>
          </w:p>
        </w:tc>
      </w:tr>
      <w:tr w:rsidR="00CB0F0B" w:rsidRPr="00C52528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CB0F0B" w:rsidRPr="00C52528" w:rsidRDefault="00CB0F0B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CB0F0B" w:rsidRPr="00C52528" w:rsidRDefault="005B3A2D" w:rsidP="000C3F85">
            <w:pPr>
              <w:pStyle w:val="Aprovaes"/>
              <w:rPr>
                <w:b w:val="0"/>
              </w:rPr>
            </w:pPr>
            <w:r>
              <w:t>Nome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CB0F0B" w:rsidRPr="00C52528" w:rsidRDefault="005B3A2D" w:rsidP="000C3F85">
            <w:pPr>
              <w:pStyle w:val="Aprovaes"/>
              <w:rPr>
                <w:b w:val="0"/>
              </w:rPr>
            </w:pPr>
            <w:r>
              <w:t>Matrícula</w:t>
            </w:r>
          </w:p>
        </w:tc>
      </w:tr>
      <w:tr w:rsidR="005B3A2D" w:rsidRPr="00C52528" w:rsidTr="000C3F85">
        <w:trPr>
          <w:trHeight w:val="340"/>
        </w:trPr>
        <w:tc>
          <w:tcPr>
            <w:tcW w:w="2438" w:type="dxa"/>
            <w:vAlign w:val="center"/>
          </w:tcPr>
          <w:p w:rsidR="005B3A2D" w:rsidRPr="00CE3355" w:rsidRDefault="005B3A2D" w:rsidP="00DA7BD6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5B3A2D" w:rsidRPr="00C52528" w:rsidRDefault="005B3A2D" w:rsidP="000C3F85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5B3A2D" w:rsidRPr="00C52528" w:rsidRDefault="005B3A2D" w:rsidP="000C3F85">
            <w:pPr>
              <w:pStyle w:val="Aprovaes"/>
            </w:pPr>
          </w:p>
        </w:tc>
      </w:tr>
      <w:tr w:rsidR="00CB0F0B" w:rsidRPr="00C52528" w:rsidTr="000C3F85">
        <w:trPr>
          <w:trHeight w:val="340"/>
        </w:trPr>
        <w:tc>
          <w:tcPr>
            <w:tcW w:w="2438" w:type="dxa"/>
            <w:vAlign w:val="center"/>
          </w:tcPr>
          <w:p w:rsidR="00CB0F0B" w:rsidRPr="00CE3355" w:rsidRDefault="005B3A2D" w:rsidP="000C3F85">
            <w:pPr>
              <w:pStyle w:val="Aprovaes"/>
            </w:pPr>
            <w:r>
              <w:t>Colaborador 1</w:t>
            </w:r>
          </w:p>
        </w:tc>
        <w:tc>
          <w:tcPr>
            <w:tcW w:w="4678" w:type="dxa"/>
            <w:vAlign w:val="center"/>
          </w:tcPr>
          <w:p w:rsidR="00CB0F0B" w:rsidRPr="00C52528" w:rsidRDefault="00CB0F0B" w:rsidP="000C3F85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CB0F0B" w:rsidRPr="00C52528" w:rsidRDefault="00CB0F0B" w:rsidP="000C3F85">
            <w:pPr>
              <w:pStyle w:val="Aprovaes"/>
            </w:pPr>
          </w:p>
        </w:tc>
      </w:tr>
      <w:tr w:rsidR="005B3A2D" w:rsidRPr="00C52528" w:rsidTr="000C3F85">
        <w:trPr>
          <w:trHeight w:val="340"/>
        </w:trPr>
        <w:tc>
          <w:tcPr>
            <w:tcW w:w="2438" w:type="dxa"/>
            <w:vAlign w:val="center"/>
          </w:tcPr>
          <w:p w:rsidR="005B3A2D" w:rsidRDefault="005B3A2D" w:rsidP="005B3A2D">
            <w:pPr>
              <w:pStyle w:val="Aprovaes"/>
            </w:pPr>
            <w:r>
              <w:t>Colaborador 2</w:t>
            </w:r>
          </w:p>
        </w:tc>
        <w:tc>
          <w:tcPr>
            <w:tcW w:w="4678" w:type="dxa"/>
            <w:vAlign w:val="center"/>
          </w:tcPr>
          <w:p w:rsidR="005B3A2D" w:rsidRPr="00C52528" w:rsidRDefault="005B3A2D" w:rsidP="000C3F85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5B3A2D" w:rsidRPr="00C52528" w:rsidRDefault="005B3A2D" w:rsidP="000C3F85">
            <w:pPr>
              <w:pStyle w:val="Aprovaes"/>
            </w:pPr>
          </w:p>
        </w:tc>
      </w:tr>
      <w:tr w:rsidR="005B3A2D" w:rsidRPr="00C52528" w:rsidTr="000C3F85">
        <w:trPr>
          <w:trHeight w:val="340"/>
        </w:trPr>
        <w:tc>
          <w:tcPr>
            <w:tcW w:w="2438" w:type="dxa"/>
            <w:vAlign w:val="center"/>
          </w:tcPr>
          <w:p w:rsidR="005B3A2D" w:rsidRDefault="005B3A2D" w:rsidP="000C3F85">
            <w:pPr>
              <w:pStyle w:val="Aprovaes"/>
            </w:pPr>
            <w:r>
              <w:t>Colaborador 3</w:t>
            </w:r>
          </w:p>
        </w:tc>
        <w:tc>
          <w:tcPr>
            <w:tcW w:w="4678" w:type="dxa"/>
            <w:vAlign w:val="center"/>
          </w:tcPr>
          <w:p w:rsidR="005B3A2D" w:rsidRPr="00C52528" w:rsidRDefault="005B3A2D" w:rsidP="000C3F85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5B3A2D" w:rsidRPr="00C52528" w:rsidRDefault="005B3A2D" w:rsidP="000C3F85">
            <w:pPr>
              <w:pStyle w:val="Aprovaes"/>
            </w:pPr>
          </w:p>
        </w:tc>
      </w:tr>
    </w:tbl>
    <w:p w:rsidR="00CB0F0B" w:rsidRDefault="00CB0F0B" w:rsidP="00CB0F0B"/>
    <w:p w:rsidR="00CB0F0B" w:rsidRDefault="00CB0F0B" w:rsidP="003D377B"/>
    <w:sectPr w:rsidR="00CB0F0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D2C" w:rsidRDefault="00AF2D2C" w:rsidP="005E1593">
      <w:r>
        <w:separator/>
      </w:r>
    </w:p>
  </w:endnote>
  <w:endnote w:type="continuationSeparator" w:id="0">
    <w:p w:rsidR="00AF2D2C" w:rsidRDefault="00AF2D2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7305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73"/>
      <w:gridCol w:w="3332"/>
    </w:tblGrid>
    <w:tr w:rsidR="000474EE" w:rsidRPr="006419CA" w:rsidTr="006D55E0">
      <w:trPr>
        <w:jc w:val="center"/>
      </w:trPr>
      <w:tc>
        <w:tcPr>
          <w:tcW w:w="3973" w:type="dxa"/>
          <w:vAlign w:val="center"/>
        </w:tcPr>
        <w:p w:rsidR="000474EE" w:rsidRPr="006419CA" w:rsidRDefault="000474EE" w:rsidP="000474EE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3332" w:type="dxa"/>
          <w:vAlign w:val="center"/>
        </w:tcPr>
        <w:p w:rsidR="000474EE" w:rsidRPr="006419CA" w:rsidRDefault="000474EE" w:rsidP="0033515E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B3A2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B3A2D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33515E" w:rsidRPr="006419CA" w:rsidTr="006D55E0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057279051"/>
          <w:placeholder>
            <w:docPart w:val="9D8984BA2C8A45EF8909349BF2B0196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73" w:type="dxa"/>
              <w:vAlign w:val="center"/>
            </w:tcPr>
            <w:p w:rsidR="0033515E" w:rsidRPr="006419CA" w:rsidRDefault="0033515E" w:rsidP="000474EE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3332" w:type="dxa"/>
          <w:vAlign w:val="center"/>
        </w:tcPr>
        <w:p w:rsidR="0033515E" w:rsidRPr="006419CA" w:rsidRDefault="00AF2D2C" w:rsidP="0033515E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33515E" w:rsidRPr="00296B40">
              <w:rPr>
                <w:rStyle w:val="Hyperlink"/>
              </w:rPr>
              <w:t>http://escritoriodeprojetos.com.br</w:t>
            </w:r>
          </w:hyperlink>
        </w:p>
      </w:tc>
    </w:tr>
  </w:tbl>
  <w:p w:rsidR="000474EE" w:rsidRDefault="000474E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D2C" w:rsidRDefault="00AF2D2C" w:rsidP="005E1593">
      <w:r>
        <w:separator/>
      </w:r>
    </w:p>
  </w:footnote>
  <w:footnote w:type="continuationSeparator" w:id="0">
    <w:p w:rsidR="00AF2D2C" w:rsidRDefault="00AF2D2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33515E" w:rsidRPr="00AD691F" w:rsidTr="0033515E">
      <w:trPr>
        <w:trHeight w:val="567"/>
        <w:jc w:val="center"/>
      </w:trPr>
      <w:tc>
        <w:tcPr>
          <w:tcW w:w="6492" w:type="dxa"/>
          <w:vAlign w:val="center"/>
        </w:tcPr>
        <w:p w:rsidR="0033515E" w:rsidRPr="006D55E0" w:rsidRDefault="0033515E" w:rsidP="005E1593">
          <w:pPr>
            <w:pStyle w:val="Cabealho"/>
            <w:rPr>
              <w:sz w:val="22"/>
            </w:rPr>
          </w:pPr>
          <w:r w:rsidRPr="006D55E0">
            <w:fldChar w:fldCharType="begin"/>
          </w:r>
          <w:r w:rsidRPr="006D55E0">
            <w:rPr>
              <w:sz w:val="22"/>
            </w:rPr>
            <w:instrText xml:space="preserve"> TITLE   \* MERGEFORMAT </w:instrText>
          </w:r>
          <w:r w:rsidRPr="006D55E0">
            <w:fldChar w:fldCharType="separate"/>
          </w:r>
          <w:r w:rsidRPr="006D55E0">
            <w:rPr>
              <w:sz w:val="22"/>
            </w:rPr>
            <w:t>Plano de gerenciamento do projeto</w:t>
          </w:r>
          <w:r w:rsidRPr="006D55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33515E" w:rsidRPr="00AD691F" w:rsidRDefault="006D55E0" w:rsidP="000474EE">
          <w:pPr>
            <w:pStyle w:val="Descrio"/>
            <w:jc w:val="center"/>
          </w:pPr>
          <w:r>
            <w:rPr>
              <w:noProof/>
              <w:lang w:eastAsia="en-US"/>
            </w:rPr>
            <w:drawing>
              <wp:inline distT="0" distB="0" distL="0" distR="0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515E" w:rsidRPr="00A10908" w:rsidTr="0033515E">
      <w:trPr>
        <w:trHeight w:val="567"/>
        <w:jc w:val="center"/>
      </w:trPr>
      <w:tc>
        <w:tcPr>
          <w:tcW w:w="6492" w:type="dxa"/>
          <w:vAlign w:val="center"/>
        </w:tcPr>
        <w:p w:rsidR="0033515E" w:rsidRPr="006D55E0" w:rsidRDefault="005E1814" w:rsidP="000474EE">
          <w:pPr>
            <w:pStyle w:val="Cabealho"/>
            <w:rPr>
              <w:sz w:val="22"/>
            </w:rPr>
          </w:pPr>
          <w:r w:rsidRPr="006D55E0">
            <w:fldChar w:fldCharType="begin"/>
          </w:r>
          <w:r w:rsidRPr="006D55E0">
            <w:rPr>
              <w:sz w:val="22"/>
            </w:rPr>
            <w:instrText xml:space="preserve"> SUBJECT   \* MERGEFORMAT </w:instrText>
          </w:r>
          <w:r w:rsidRPr="006D55E0">
            <w:fldChar w:fldCharType="separate"/>
          </w:r>
          <w:r w:rsidR="0033515E" w:rsidRPr="006D55E0">
            <w:rPr>
              <w:sz w:val="22"/>
            </w:rPr>
            <w:t>Nome do Projeto</w:t>
          </w:r>
          <w:r w:rsidRPr="006D55E0">
            <w:fldChar w:fldCharType="end"/>
          </w:r>
        </w:p>
      </w:tc>
      <w:tc>
        <w:tcPr>
          <w:tcW w:w="1956" w:type="dxa"/>
          <w:vMerge/>
          <w:vAlign w:val="center"/>
        </w:tcPr>
        <w:p w:rsidR="0033515E" w:rsidRPr="00A10908" w:rsidRDefault="0033515E" w:rsidP="000474EE">
          <w:pPr>
            <w:pStyle w:val="Cabealho"/>
            <w:rPr>
              <w:b/>
            </w:rPr>
          </w:pPr>
        </w:p>
      </w:tc>
    </w:tr>
  </w:tbl>
  <w:p w:rsidR="000474EE" w:rsidRDefault="000474E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0F2"/>
    <w:rsid w:val="00024857"/>
    <w:rsid w:val="000474EE"/>
    <w:rsid w:val="000E2853"/>
    <w:rsid w:val="00100EF9"/>
    <w:rsid w:val="001C64A1"/>
    <w:rsid w:val="001D4686"/>
    <w:rsid w:val="001D497F"/>
    <w:rsid w:val="001D79B6"/>
    <w:rsid w:val="001F3D30"/>
    <w:rsid w:val="001F47D9"/>
    <w:rsid w:val="001F7364"/>
    <w:rsid w:val="00241782"/>
    <w:rsid w:val="00274187"/>
    <w:rsid w:val="00274454"/>
    <w:rsid w:val="002A7CC2"/>
    <w:rsid w:val="002D5FAD"/>
    <w:rsid w:val="002F04D1"/>
    <w:rsid w:val="002F7737"/>
    <w:rsid w:val="0030184F"/>
    <w:rsid w:val="00331443"/>
    <w:rsid w:val="0033515E"/>
    <w:rsid w:val="00341B09"/>
    <w:rsid w:val="0034544C"/>
    <w:rsid w:val="00360156"/>
    <w:rsid w:val="003670F2"/>
    <w:rsid w:val="003D1BB9"/>
    <w:rsid w:val="003D30A3"/>
    <w:rsid w:val="003D377B"/>
    <w:rsid w:val="003F23DF"/>
    <w:rsid w:val="00420626"/>
    <w:rsid w:val="0042609D"/>
    <w:rsid w:val="00474703"/>
    <w:rsid w:val="004B2851"/>
    <w:rsid w:val="004B2855"/>
    <w:rsid w:val="004B60F1"/>
    <w:rsid w:val="004D4507"/>
    <w:rsid w:val="00521975"/>
    <w:rsid w:val="00536464"/>
    <w:rsid w:val="0055540E"/>
    <w:rsid w:val="00580935"/>
    <w:rsid w:val="005A0E73"/>
    <w:rsid w:val="005B3A2D"/>
    <w:rsid w:val="005B5ECB"/>
    <w:rsid w:val="005E1593"/>
    <w:rsid w:val="005E1814"/>
    <w:rsid w:val="005F487B"/>
    <w:rsid w:val="005F7231"/>
    <w:rsid w:val="00613B9C"/>
    <w:rsid w:val="006415F5"/>
    <w:rsid w:val="00663704"/>
    <w:rsid w:val="006D55E0"/>
    <w:rsid w:val="006E2893"/>
    <w:rsid w:val="00711BE0"/>
    <w:rsid w:val="00723551"/>
    <w:rsid w:val="00743E89"/>
    <w:rsid w:val="007678E2"/>
    <w:rsid w:val="00770AFA"/>
    <w:rsid w:val="007829FA"/>
    <w:rsid w:val="007A00F4"/>
    <w:rsid w:val="007A054B"/>
    <w:rsid w:val="007D6D0B"/>
    <w:rsid w:val="007F2056"/>
    <w:rsid w:val="00810414"/>
    <w:rsid w:val="00842903"/>
    <w:rsid w:val="008843C9"/>
    <w:rsid w:val="008C34FB"/>
    <w:rsid w:val="008F083C"/>
    <w:rsid w:val="009166E2"/>
    <w:rsid w:val="0094014B"/>
    <w:rsid w:val="0095407F"/>
    <w:rsid w:val="009B60CE"/>
    <w:rsid w:val="009C5E14"/>
    <w:rsid w:val="00A64BA4"/>
    <w:rsid w:val="00A76293"/>
    <w:rsid w:val="00AD4A98"/>
    <w:rsid w:val="00AE1992"/>
    <w:rsid w:val="00AF2D2C"/>
    <w:rsid w:val="00B0427F"/>
    <w:rsid w:val="00B425B7"/>
    <w:rsid w:val="00B631D7"/>
    <w:rsid w:val="00B76E82"/>
    <w:rsid w:val="00BA1ABE"/>
    <w:rsid w:val="00BC2418"/>
    <w:rsid w:val="00BE159B"/>
    <w:rsid w:val="00BE4378"/>
    <w:rsid w:val="00C011DD"/>
    <w:rsid w:val="00C33BC6"/>
    <w:rsid w:val="00C3518A"/>
    <w:rsid w:val="00C51964"/>
    <w:rsid w:val="00C52528"/>
    <w:rsid w:val="00C65527"/>
    <w:rsid w:val="00CB0F0B"/>
    <w:rsid w:val="00CB2BEA"/>
    <w:rsid w:val="00D42D5B"/>
    <w:rsid w:val="00D576D7"/>
    <w:rsid w:val="00D84E90"/>
    <w:rsid w:val="00DA0626"/>
    <w:rsid w:val="00DF45BF"/>
    <w:rsid w:val="00E00CD4"/>
    <w:rsid w:val="00E34C15"/>
    <w:rsid w:val="00E426F3"/>
    <w:rsid w:val="00E97AB8"/>
    <w:rsid w:val="00EA1EC7"/>
    <w:rsid w:val="00EF1487"/>
    <w:rsid w:val="00F2029A"/>
    <w:rsid w:val="00F65617"/>
    <w:rsid w:val="00F8319F"/>
    <w:rsid w:val="00FA3B69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E0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30184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0184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A3B69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33515E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D84E90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D84E90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CB0F0B"/>
    <w:pPr>
      <w:spacing w:after="0" w:line="240" w:lineRule="auto"/>
      <w:jc w:val="center"/>
    </w:pPr>
    <w:rPr>
      <w:rFonts w:ascii="Calibri" w:hAnsi="Calibri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E0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30184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0184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A3B69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33515E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D84E90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D84E90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CB0F0B"/>
    <w:pPr>
      <w:spacing w:after="0" w:line="240" w:lineRule="auto"/>
      <w:jc w:val="center"/>
    </w:pPr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declaracao-do-escopo-do-projeto.aspx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escritoriodeprojetos.com.br/templates-de-plano-de-gerenciamento-de-projetos.aspx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scritoriodeprojetos.com.br/SharedFiles/Download.aspx?pageid=18&amp;mid=24&amp;fileid=7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8984BA2C8A45EF8909349BF2B01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7434C-A376-4DDA-A722-590C348CD103}"/>
      </w:docPartPr>
      <w:docPartBody>
        <w:p w:rsidR="002A07CE" w:rsidRDefault="00FC0F9A">
          <w:r w:rsidRPr="00296B40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F9A"/>
    <w:rsid w:val="002A07CE"/>
    <w:rsid w:val="004749F0"/>
    <w:rsid w:val="004B25D7"/>
    <w:rsid w:val="009D4D1C"/>
    <w:rsid w:val="00AF445E"/>
    <w:rsid w:val="00E32985"/>
    <w:rsid w:val="00F74A20"/>
    <w:rsid w:val="00FC0F9A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F9A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C0F9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F9A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C0F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projeto</vt:lpstr>
      <vt:lpstr>Plano de gerenciamento do projeto</vt:lpstr>
    </vt:vector>
  </TitlesOfParts>
  <Company>PMO Escritório de Projetos</Company>
  <LinksUpToDate>false</LinksUpToDate>
  <CharactersWithSpaces>3675</CharactersWithSpaces>
  <SharedDoc>false</SharedDoc>
  <HyperlinkBase>http://escritoriodeprojetos.com.br/SharedFiles/Download.aspx?pageid=18&amp;mid=24&amp;fileid=4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projeto</dc:title>
  <dc:subject>Nome do Projeto</dc:subject>
  <dc:creator>eduardo@escritoriodeprojetos.com.br</dc:creator>
  <cp:keywords>Template Gerenciamento de Projetos</cp:keywords>
  <cp:lastModifiedBy>igor</cp:lastModifiedBy>
  <cp:revision>2</cp:revision>
  <dcterms:created xsi:type="dcterms:W3CDTF">2015-03-09T17:05:00Z</dcterms:created>
  <dcterms:modified xsi:type="dcterms:W3CDTF">2015-03-09T17:05:00Z</dcterms:modified>
</cp:coreProperties>
</file>