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C52528" w:rsidRPr="00C52528" w:rsidRDefault="00EC30DB" w:rsidP="00F65617">
            <w:pPr>
              <w:jc w:val="center"/>
            </w:pPr>
            <w:r>
              <w:t>01/12/2015</w:t>
            </w:r>
          </w:p>
        </w:tc>
        <w:tc>
          <w:tcPr>
            <w:tcW w:w="2420" w:type="dxa"/>
            <w:vAlign w:val="center"/>
          </w:tcPr>
          <w:p w:rsidR="00C52528" w:rsidRPr="00EC30DB" w:rsidRDefault="00EC30DB" w:rsidP="00E34C15">
            <w:pPr>
              <w:rPr>
                <w:lang w:val="en-US"/>
              </w:rPr>
            </w:pPr>
            <w:r>
              <w:t xml:space="preserve">Oto Braz </w:t>
            </w:r>
            <w:proofErr w:type="spellStart"/>
            <w:r>
              <w:t>Assun</w:t>
            </w:r>
            <w:r>
              <w:rPr>
                <w:lang w:val="en-US"/>
              </w:rPr>
              <w:t>ção</w:t>
            </w:r>
            <w:proofErr w:type="spellEnd"/>
          </w:p>
        </w:tc>
        <w:tc>
          <w:tcPr>
            <w:tcW w:w="4389" w:type="dxa"/>
            <w:vAlign w:val="center"/>
          </w:tcPr>
          <w:p w:rsidR="00C52528" w:rsidRPr="00C52528" w:rsidRDefault="00025BD4" w:rsidP="00E34C15">
            <w:r>
              <w:t>Plano de Gerenciamento do Projeto criado</w:t>
            </w:r>
          </w:p>
        </w:tc>
      </w:tr>
    </w:tbl>
    <w:p w:rsidR="0055540E" w:rsidRDefault="0055540E" w:rsidP="003D377B"/>
    <w:p w:rsidR="008843C9" w:rsidRPr="008843C9" w:rsidRDefault="008843C9" w:rsidP="00CB2BEA">
      <w:pPr>
        <w:pStyle w:val="Heading1"/>
      </w:pPr>
      <w:r w:rsidRPr="008843C9">
        <w:t>Objetivos deste documento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r w:rsidRPr="00EC30DB">
        <w:t>planos auxiliares</w:t>
      </w:r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F8319F" w:rsidRDefault="00F8319F" w:rsidP="00F8319F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EC30DB" w:rsidRDefault="00EC30DB" w:rsidP="00EC30DB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F8319F" w:rsidRDefault="00F8319F" w:rsidP="00F8319F"/>
    <w:p w:rsidR="00F8319F" w:rsidRPr="00057D0A" w:rsidRDefault="00F8319F" w:rsidP="00F8319F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professores satisfeitos com o produto maior que 80%.</w:t>
      </w:r>
      <w:r w:rsidR="008D0D10">
        <w:rPr>
          <w:sz w:val="22"/>
          <w:szCs w:val="22"/>
        </w:rPr>
        <w:t xml:space="preserve"> </w:t>
      </w:r>
      <w:r w:rsidRPr="00EC30DB">
        <w:rPr>
          <w:sz w:val="22"/>
          <w:szCs w:val="22"/>
        </w:rPr>
        <w:t>(*)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alunos satisfeitos com o produto maior que 70%.</w:t>
      </w:r>
      <w:r w:rsidR="008D0D10">
        <w:rPr>
          <w:sz w:val="22"/>
          <w:szCs w:val="22"/>
        </w:rPr>
        <w:t xml:space="preserve"> </w:t>
      </w:r>
      <w:r w:rsidRPr="00EC30DB">
        <w:rPr>
          <w:sz w:val="22"/>
          <w:szCs w:val="22"/>
        </w:rPr>
        <w:t>(*)</w:t>
      </w:r>
    </w:p>
    <w:p w:rsidR="00EC30DB" w:rsidRPr="00EC30DB" w:rsidRDefault="00EC30DB" w:rsidP="00EC30DB">
      <w:pPr>
        <w:pStyle w:val="Comments"/>
        <w:numPr>
          <w:ilvl w:val="0"/>
          <w:numId w:val="1"/>
        </w:numPr>
        <w:rPr>
          <w:sz w:val="22"/>
          <w:szCs w:val="22"/>
        </w:rPr>
      </w:pPr>
      <w:r w:rsidRPr="00EC30DB">
        <w:rPr>
          <w:sz w:val="22"/>
          <w:szCs w:val="22"/>
        </w:rPr>
        <w:t>Número de sugestões de todos usuários maior que 30</w:t>
      </w:r>
      <w:r w:rsidR="008D0D10" w:rsidRPr="00EC30DB">
        <w:rPr>
          <w:sz w:val="22"/>
          <w:szCs w:val="22"/>
        </w:rPr>
        <w:t>%. (</w:t>
      </w:r>
      <w:r w:rsidRPr="00EC30DB">
        <w:rPr>
          <w:sz w:val="22"/>
          <w:szCs w:val="22"/>
        </w:rPr>
        <w:t>*)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(*) Usuários serão arguidos se estão ou não satisfeitos com o produto.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Campo opcional com sugestões também estará disponível.</w:t>
      </w:r>
    </w:p>
    <w:p w:rsidR="00EC30DB" w:rsidRPr="00EC30DB" w:rsidRDefault="00EC30DB" w:rsidP="00EC30DB">
      <w:pPr>
        <w:pStyle w:val="Comments"/>
        <w:rPr>
          <w:sz w:val="22"/>
          <w:szCs w:val="22"/>
        </w:rPr>
      </w:pPr>
    </w:p>
    <w:p w:rsidR="00EC30DB" w:rsidRPr="00EC30DB" w:rsidRDefault="00EC30DB" w:rsidP="00EC30DB">
      <w:pPr>
        <w:pStyle w:val="Comments"/>
        <w:rPr>
          <w:sz w:val="22"/>
          <w:szCs w:val="22"/>
        </w:rPr>
      </w:pPr>
      <w:r w:rsidRPr="00EC30DB">
        <w:rPr>
          <w:sz w:val="22"/>
          <w:szCs w:val="22"/>
        </w:rPr>
        <w:t>Aqueles que não responderem serão desconsiderados no cálculo.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>
        <w:t xml:space="preserve">Linha de base do </w:t>
      </w:r>
      <w:r w:rsidRPr="00AA3C95">
        <w:t>Escopo do Projeto</w:t>
      </w:r>
    </w:p>
    <w:p w:rsidR="00D84E90" w:rsidRPr="00F74A46" w:rsidRDefault="00D84E90" w:rsidP="00D84E90">
      <w:pPr>
        <w:pStyle w:val="Comments"/>
      </w:pPr>
      <w:r w:rsidRPr="00F74A46">
        <w:t>[Descrição detalhada do escopo do projeto</w:t>
      </w:r>
      <w:r>
        <w:t xml:space="preserve">. </w:t>
      </w:r>
      <w:r w:rsidRPr="00F74A46">
        <w:t>]</w:t>
      </w:r>
    </w:p>
    <w:p w:rsidR="00D84E90" w:rsidRPr="00AA3C95" w:rsidRDefault="00D84E90" w:rsidP="00D84E90">
      <w:r>
        <w:t xml:space="preserve">Veja documento de </w:t>
      </w:r>
      <w:r w:rsidRPr="00EC784F">
        <w:t>Declaração do escopo do projeto</w:t>
      </w:r>
      <w:r w:rsidR="00536464">
        <w:t xml:space="preserve"> na pasta 02-Planejamento do projeto</w:t>
      </w:r>
      <w:r>
        <w:t xml:space="preserve"> que contém a própria declaração de escopo do projeto, a estrutura analítica do projeto e seu dicionário.</w:t>
      </w:r>
    </w:p>
    <w:p w:rsidR="00D84E90" w:rsidRPr="00AA3C95" w:rsidRDefault="00D84E90" w:rsidP="00D84E90"/>
    <w:p w:rsidR="00D84E90" w:rsidRDefault="00D84E90" w:rsidP="00D84E90">
      <w:pPr>
        <w:pStyle w:val="Heading1"/>
      </w:pPr>
      <w:r w:rsidRPr="00AA3C95">
        <w:t xml:space="preserve">Organização do Projeto </w:t>
      </w:r>
      <w:r>
        <w:t>e Matriz de Responsabilidade</w:t>
      </w:r>
    </w:p>
    <w:p w:rsidR="00D84E90" w:rsidRPr="003670F2" w:rsidRDefault="00D84E90" w:rsidP="00D84E90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D84E90" w:rsidRDefault="00D84E90" w:rsidP="00D84E90">
      <w:r>
        <w:lastRenderedPageBreak/>
        <w:t xml:space="preserve">Veja documentos de </w:t>
      </w:r>
      <w:r w:rsidRPr="00EC784F">
        <w:t>Registro das partes interessadas</w:t>
      </w:r>
      <w:r>
        <w:t xml:space="preserve"> </w:t>
      </w:r>
      <w:r w:rsidR="00536464">
        <w:t xml:space="preserve">(na pasta 01-Iniciacao) </w:t>
      </w:r>
      <w:r>
        <w:t>e o Dicionário da EAP</w:t>
      </w:r>
      <w:r w:rsidR="00536464">
        <w:t xml:space="preserve"> na pasta 02-Planejamento do projeto</w:t>
      </w:r>
      <w:r>
        <w:t>.</w:t>
      </w:r>
    </w:p>
    <w:p w:rsidR="00D84E90" w:rsidRPr="00AA3C95" w:rsidRDefault="00D84E90" w:rsidP="00D84E90"/>
    <w:p w:rsidR="00D84E90" w:rsidRPr="00AA3C95" w:rsidRDefault="00D84E90" w:rsidP="00D84E90">
      <w:pPr>
        <w:pStyle w:val="Heading1"/>
      </w:pPr>
      <w:r w:rsidRPr="00AA3C95">
        <w:t>Cronograma de Execução</w:t>
      </w:r>
      <w:r>
        <w:t xml:space="preserve"> e Orçamento do Projeto</w:t>
      </w:r>
    </w:p>
    <w:p w:rsidR="00D84E90" w:rsidRPr="003670F2" w:rsidRDefault="00D84E90" w:rsidP="00D84E90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</w:t>
      </w:r>
      <w:r w:rsidRPr="003670F2">
        <w:t>]</w:t>
      </w:r>
    </w:p>
    <w:p w:rsidR="00D84E90" w:rsidRDefault="00D84E90" w:rsidP="00D84E90">
      <w:r>
        <w:t>Veja cronograma</w:t>
      </w:r>
      <w:r w:rsidR="00536464">
        <w:t xml:space="preserve"> na pasta 02-Planejamento do projeto</w:t>
      </w:r>
      <w:r>
        <w:t>.</w:t>
      </w:r>
    </w:p>
    <w:p w:rsidR="00D84E90" w:rsidRDefault="00D84E90" w:rsidP="00D84E90">
      <w:r>
        <w:t>Para visualizar o prazo, use a visão PMO-</w:t>
      </w:r>
      <w:proofErr w:type="spellStart"/>
      <w:r>
        <w:t>Gantt</w:t>
      </w:r>
      <w:proofErr w:type="spellEnd"/>
      <w:r>
        <w:t xml:space="preserve"> Chart.</w:t>
      </w:r>
    </w:p>
    <w:p w:rsidR="00D84E90" w:rsidRDefault="00D84E90" w:rsidP="00D84E90">
      <w:r>
        <w:t>Para visualizar os custos, use a visão PMO-Custos do cronograma.</w:t>
      </w:r>
    </w:p>
    <w:p w:rsidR="00D84E90" w:rsidRDefault="00D84E90" w:rsidP="00D84E90"/>
    <w:p w:rsidR="003670F2" w:rsidRPr="00AA3C95" w:rsidRDefault="003670F2" w:rsidP="003670F2">
      <w:pPr>
        <w:pStyle w:val="Heading1"/>
      </w:pPr>
      <w:r w:rsidRPr="00AA3C95">
        <w:t>Como será medido o Progresso do Projeto</w:t>
      </w:r>
    </w:p>
    <w:p w:rsidR="003670F2" w:rsidRDefault="003670F2" w:rsidP="003670F2">
      <w:pPr>
        <w:pStyle w:val="Descrio"/>
        <w:rPr>
          <w:lang w:val="pt-BR"/>
        </w:rPr>
      </w:pPr>
      <w:r w:rsidRPr="003670F2">
        <w:rPr>
          <w:lang w:val="pt-BR"/>
        </w:rPr>
        <w:t>[Defina como será medido o progresso do projeto de acordo com a metodologia do PMO]</w:t>
      </w:r>
    </w:p>
    <w:p w:rsidR="00C65527" w:rsidRPr="00C65527" w:rsidRDefault="00C65527" w:rsidP="00C65527">
      <w:r w:rsidRPr="00C65527">
        <w:t xml:space="preserve">Através </w:t>
      </w:r>
      <w:r w:rsidR="005B3A2D">
        <w:t>do indicador</w:t>
      </w:r>
      <w:r w:rsidRPr="00C65527">
        <w:t xml:space="preserve"> de prazo (SPI)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0474E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hyperlink r:id="rId7" w:history="1">
        <w:r w:rsidRPr="00C65527">
          <w:rPr>
            <w:rStyle w:val="Hyperlink"/>
          </w:rPr>
          <w:t xml:space="preserve">Status </w:t>
        </w:r>
        <w:proofErr w:type="spellStart"/>
        <w:r w:rsidRPr="00C65527">
          <w:rPr>
            <w:rStyle w:val="Hyperlink"/>
          </w:rPr>
          <w:t>Report</w:t>
        </w:r>
        <w:proofErr w:type="spellEnd"/>
      </w:hyperlink>
      <w:r w:rsidRPr="00C65527">
        <w:t xml:space="preserve"> Semanal no tópico Sumário Executivo.</w:t>
      </w:r>
    </w:p>
    <w:p w:rsidR="003670F2" w:rsidRPr="00AA3C95" w:rsidRDefault="003670F2" w:rsidP="003670F2"/>
    <w:p w:rsidR="005E19CA" w:rsidRPr="00AA3C95" w:rsidRDefault="00D84E90" w:rsidP="003347D8">
      <w:pPr>
        <w:pStyle w:val="Heading1"/>
      </w:pPr>
      <w:r w:rsidRPr="00AA3C95">
        <w:t>Gestão de Riscos</w:t>
      </w:r>
      <w:r>
        <w:t xml:space="preserve"> e Problemas</w:t>
      </w:r>
      <w:bookmarkStart w:id="0" w:name="_GoBack"/>
      <w:bookmarkEnd w:id="0"/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Atrasos de especificações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Alteração de requisitos após formalização dos mesmos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Não cumprimento do cronograma proposto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Tamanho do produto subestimo</w:t>
      </w:r>
    </w:p>
    <w:p w:rsidR="005E19CA" w:rsidRPr="005E19CA" w:rsidRDefault="005E19CA" w:rsidP="005E19CA">
      <w:pPr>
        <w:pStyle w:val="Comments"/>
        <w:numPr>
          <w:ilvl w:val="0"/>
          <w:numId w:val="2"/>
        </w:numPr>
        <w:ind w:left="720"/>
        <w:rPr>
          <w:sz w:val="22"/>
          <w:szCs w:val="22"/>
        </w:rPr>
      </w:pPr>
      <w:r w:rsidRPr="005E19CA">
        <w:rPr>
          <w:sz w:val="22"/>
          <w:szCs w:val="22"/>
        </w:rPr>
        <w:t>Substituição de membros da equipe</w:t>
      </w:r>
    </w:p>
    <w:p w:rsidR="00D84E90" w:rsidRDefault="00D84E90" w:rsidP="00D84E90"/>
    <w:p w:rsidR="00D84E90" w:rsidRPr="00AA3C95" w:rsidRDefault="00D84E90" w:rsidP="00D84E90">
      <w:pPr>
        <w:pStyle w:val="Heading1"/>
      </w:pPr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</w:p>
    <w:p w:rsidR="00D84E90" w:rsidRPr="003670F2" w:rsidRDefault="00D84E90" w:rsidP="00D84E90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D84E90" w:rsidRDefault="00D84E90" w:rsidP="00D84E90">
      <w:r w:rsidRPr="00C65527">
        <w:t xml:space="preserve">A estratégia de comunicação está detalhada na </w:t>
      </w:r>
      <w:r w:rsidRPr="00EC784F">
        <w:t>Matriz de Comunicação</w:t>
      </w:r>
      <w:r w:rsidR="00536464">
        <w:t xml:space="preserve"> na pasta 02-Planejamento do projeto</w:t>
      </w:r>
      <w:r w:rsidRPr="00C65527">
        <w:t>.</w:t>
      </w:r>
    </w:p>
    <w:p w:rsidR="003670F2" w:rsidRPr="00AA3C95" w:rsidRDefault="003670F2" w:rsidP="003670F2"/>
    <w:p w:rsidR="003670F2" w:rsidRPr="00AA3C95" w:rsidRDefault="000474EE" w:rsidP="003670F2">
      <w:pPr>
        <w:pStyle w:val="Heading1"/>
      </w:pPr>
      <w:r>
        <w:t>Controle integrado</w:t>
      </w:r>
      <w:r w:rsidR="003670F2" w:rsidRPr="00AA3C95">
        <w:t xml:space="preserve"> de mudança</w:t>
      </w:r>
      <w:r>
        <w:t>s</w:t>
      </w:r>
    </w:p>
    <w:p w:rsidR="00A75CDC" w:rsidRDefault="00A75CDC" w:rsidP="00C65527">
      <w:r>
        <w:t xml:space="preserve">Sempre que um dos participantes sugerir alguma mudança, uma reunião </w:t>
      </w:r>
      <w:r w:rsidR="00802B98">
        <w:t xml:space="preserve">deve ser realizada com o cliente, gerente de projeto, engenheiro de software, patrocinador, pessoa que sugeriu a alteração caso ela não faça parte dos membros citados. Nessa reunião os seguintes pontos devem ser abordados: </w:t>
      </w:r>
    </w:p>
    <w:p w:rsidR="00802B98" w:rsidRDefault="00802B98" w:rsidP="00C65527"/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Qual o motivo da mudança?</w:t>
      </w:r>
    </w:p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lastRenderedPageBreak/>
        <w:t>Qual o custo benefício de implementá-la?</w:t>
      </w:r>
    </w:p>
    <w:p w:rsidR="00A75CDC" w:rsidRDefault="00A75CDC" w:rsidP="00A75CDC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Quais principais benefícios a mudança trará pro produto?</w:t>
      </w:r>
    </w:p>
    <w:p w:rsidR="00802B98" w:rsidRDefault="00802B98" w:rsidP="00802B98">
      <w:pPr>
        <w:pStyle w:val="ListParagraph"/>
        <w:numPr>
          <w:ilvl w:val="0"/>
          <w:numId w:val="3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Quais possíveis partes do produto podem ser afetadas negativamente pela mudança?</w:t>
      </w:r>
    </w:p>
    <w:p w:rsidR="00802B98" w:rsidRDefault="00802B98" w:rsidP="00802B98">
      <w:pPr>
        <w:rPr>
          <w:rFonts w:eastAsiaTheme="minorEastAsia"/>
          <w:lang w:eastAsia="ko-KR"/>
        </w:rPr>
      </w:pPr>
    </w:p>
    <w:p w:rsidR="00802B98" w:rsidRPr="00802B98" w:rsidRDefault="00802B98" w:rsidP="00802B98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No fim, se for constato que a mudança é benéfica o suficiente, ela será adicionada como tarefa na próxima iteração de desenvolvimento do sistema.</w:t>
      </w:r>
    </w:p>
    <w:p w:rsidR="00CB0F0B" w:rsidRPr="00AA3C95" w:rsidRDefault="00CB0F0B" w:rsidP="00CB0F0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B0F0B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CB0F0B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B0F0B" w:rsidRPr="00C52528" w:rsidRDefault="00CB0F0B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B0F0B" w:rsidRPr="00C52528" w:rsidRDefault="00227484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B0F0B" w:rsidRPr="00C52528" w:rsidRDefault="00225EF2" w:rsidP="000C3F85">
            <w:pPr>
              <w:pStyle w:val="Aprovaes"/>
              <w:rPr>
                <w:b w:val="0"/>
              </w:rPr>
            </w:pPr>
            <w:r>
              <w:t>CPF</w:t>
            </w: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Pr="00CE3355" w:rsidRDefault="00225EF2" w:rsidP="00225EF2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  <w:tr w:rsidR="00225EF2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25EF2" w:rsidRDefault="00225EF2" w:rsidP="00225EF2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25EF2" w:rsidRPr="00C52528" w:rsidRDefault="00225EF2" w:rsidP="00225EF2">
            <w:pPr>
              <w:pStyle w:val="Aprovaes"/>
            </w:pPr>
          </w:p>
        </w:tc>
      </w:tr>
    </w:tbl>
    <w:p w:rsidR="00CB0F0B" w:rsidRDefault="00CB0F0B" w:rsidP="00CB0F0B"/>
    <w:p w:rsidR="00CB0F0B" w:rsidRDefault="00CB0F0B" w:rsidP="003D377B"/>
    <w:sectPr w:rsidR="00CB0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1D" w:rsidRDefault="002F2D1D" w:rsidP="005E1593">
      <w:r>
        <w:separator/>
      </w:r>
    </w:p>
  </w:endnote>
  <w:endnote w:type="continuationSeparator" w:id="0">
    <w:p w:rsidR="002F2D1D" w:rsidRDefault="002F2D1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73"/>
      <w:gridCol w:w="3332"/>
    </w:tblGrid>
    <w:tr w:rsidR="000474EE" w:rsidRPr="006419CA" w:rsidTr="006D55E0">
      <w:trPr>
        <w:jc w:val="center"/>
      </w:trPr>
      <w:tc>
        <w:tcPr>
          <w:tcW w:w="3973" w:type="dxa"/>
          <w:vAlign w:val="center"/>
        </w:tcPr>
        <w:p w:rsidR="000474EE" w:rsidRPr="006419CA" w:rsidRDefault="000474EE" w:rsidP="000474E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="000474EE" w:rsidRPr="006419CA" w:rsidRDefault="000474EE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347D8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347D8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3515E" w:rsidRPr="006419CA" w:rsidTr="006D55E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="0033515E" w:rsidRPr="006419CA" w:rsidRDefault="0033515E" w:rsidP="000474E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="0033515E" w:rsidRPr="006419CA" w:rsidRDefault="002F2D1D" w:rsidP="003351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33515E" w:rsidRPr="00296B40">
              <w:rPr>
                <w:rStyle w:val="Hyperlink"/>
              </w:rPr>
              <w:t>http://escritoriodeprojetos.com.br</w:t>
            </w:r>
          </w:hyperlink>
        </w:p>
      </w:tc>
    </w:tr>
  </w:tbl>
  <w:p w:rsidR="000474EE" w:rsidRDefault="000474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1D" w:rsidRDefault="002F2D1D" w:rsidP="005E1593">
      <w:r>
        <w:separator/>
      </w:r>
    </w:p>
  </w:footnote>
  <w:footnote w:type="continuationSeparator" w:id="0">
    <w:p w:rsidR="002F2D1D" w:rsidRDefault="002F2D1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33515E" w:rsidP="005E1593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006D55E0">
            <w:rPr>
              <w:sz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6D55E0" w:rsidP="000474EE">
          <w:pPr>
            <w:pStyle w:val="Descrio"/>
            <w:jc w:val="center"/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EC30DB" w:rsidRPr="00EC30DB" w:rsidRDefault="00637864" w:rsidP="000474EE">
          <w:pPr>
            <w:pStyle w:val="Header"/>
          </w:pPr>
          <w:proofErr w:type="spellStart"/>
          <w:r>
            <w:t>Make.A</w:t>
          </w:r>
          <w:r w:rsidR="006739B4">
            <w:t>.</w:t>
          </w:r>
          <w:r w:rsidR="00EC30DB">
            <w:t>List</w:t>
          </w:r>
          <w:proofErr w:type="spellEnd"/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Header"/>
            <w:rPr>
              <w:b/>
            </w:rPr>
          </w:pPr>
        </w:p>
      </w:tc>
    </w:tr>
  </w:tbl>
  <w:p w:rsidR="000474EE" w:rsidRDefault="000474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9B4" w:rsidRDefault="006739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E78B3"/>
    <w:multiLevelType w:val="hybridMultilevel"/>
    <w:tmpl w:val="8A86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25BD4"/>
    <w:rsid w:val="000474EE"/>
    <w:rsid w:val="000E2853"/>
    <w:rsid w:val="00100EF9"/>
    <w:rsid w:val="001C64A1"/>
    <w:rsid w:val="001D4686"/>
    <w:rsid w:val="001D497F"/>
    <w:rsid w:val="001D79B6"/>
    <w:rsid w:val="001F3D30"/>
    <w:rsid w:val="001F47D9"/>
    <w:rsid w:val="001F7364"/>
    <w:rsid w:val="00225EF2"/>
    <w:rsid w:val="00227484"/>
    <w:rsid w:val="00241782"/>
    <w:rsid w:val="00274187"/>
    <w:rsid w:val="00274454"/>
    <w:rsid w:val="002A7CC2"/>
    <w:rsid w:val="002D5FAD"/>
    <w:rsid w:val="002F04D1"/>
    <w:rsid w:val="002F2D1D"/>
    <w:rsid w:val="002F7737"/>
    <w:rsid w:val="0030184F"/>
    <w:rsid w:val="00331443"/>
    <w:rsid w:val="003347D8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6464"/>
    <w:rsid w:val="00546389"/>
    <w:rsid w:val="00552C9F"/>
    <w:rsid w:val="0055540E"/>
    <w:rsid w:val="00580935"/>
    <w:rsid w:val="005A0E73"/>
    <w:rsid w:val="005B3A2D"/>
    <w:rsid w:val="005B5ECB"/>
    <w:rsid w:val="005D02C8"/>
    <w:rsid w:val="005E1593"/>
    <w:rsid w:val="005E1814"/>
    <w:rsid w:val="005E19CA"/>
    <w:rsid w:val="005F487B"/>
    <w:rsid w:val="005F7231"/>
    <w:rsid w:val="00613B9C"/>
    <w:rsid w:val="00637864"/>
    <w:rsid w:val="006415F5"/>
    <w:rsid w:val="00663704"/>
    <w:rsid w:val="006739B4"/>
    <w:rsid w:val="006D55E0"/>
    <w:rsid w:val="006E2893"/>
    <w:rsid w:val="00711BE0"/>
    <w:rsid w:val="00723551"/>
    <w:rsid w:val="00724110"/>
    <w:rsid w:val="00743E89"/>
    <w:rsid w:val="007678E2"/>
    <w:rsid w:val="00770AFA"/>
    <w:rsid w:val="007829FA"/>
    <w:rsid w:val="007A00F4"/>
    <w:rsid w:val="007A054B"/>
    <w:rsid w:val="007D6D0B"/>
    <w:rsid w:val="007F2056"/>
    <w:rsid w:val="00802231"/>
    <w:rsid w:val="00802B98"/>
    <w:rsid w:val="00810414"/>
    <w:rsid w:val="00842903"/>
    <w:rsid w:val="008843C9"/>
    <w:rsid w:val="008C34FB"/>
    <w:rsid w:val="008D0D10"/>
    <w:rsid w:val="008F083C"/>
    <w:rsid w:val="009166E2"/>
    <w:rsid w:val="0094014B"/>
    <w:rsid w:val="0095407F"/>
    <w:rsid w:val="009B60CE"/>
    <w:rsid w:val="009B6EA4"/>
    <w:rsid w:val="009C5E14"/>
    <w:rsid w:val="00A64BA4"/>
    <w:rsid w:val="00A75CDC"/>
    <w:rsid w:val="00A76293"/>
    <w:rsid w:val="00AD4A98"/>
    <w:rsid w:val="00AE1992"/>
    <w:rsid w:val="00AF2D2C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C30DB"/>
    <w:rsid w:val="00EF1487"/>
    <w:rsid w:val="00F2029A"/>
    <w:rsid w:val="00F65617"/>
    <w:rsid w:val="00F8319F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3DCE6-7C12-487A-AA54-8A76F3EE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A7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SharedFiles/Download.aspx?pageid=18&amp;mid=24&amp;fileid=7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A"/>
    <w:rsid w:val="002A07CE"/>
    <w:rsid w:val="004749F0"/>
    <w:rsid w:val="004B25D7"/>
    <w:rsid w:val="00647734"/>
    <w:rsid w:val="006C1138"/>
    <w:rsid w:val="00870D24"/>
    <w:rsid w:val="009D4D1C"/>
    <w:rsid w:val="00AB316B"/>
    <w:rsid w:val="00AF445E"/>
    <w:rsid w:val="00D41840"/>
    <w:rsid w:val="00DC0A0A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84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4677</CharactersWithSpaces>
  <SharedDoc>false</SharedDoc>
  <HyperlinkBase>http://escritoriodeprojetos.com.br/SharedFiles/Download.aspx?pageid=18&amp;mid=24&amp;fileid=4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Oto</cp:lastModifiedBy>
  <cp:revision>13</cp:revision>
  <dcterms:created xsi:type="dcterms:W3CDTF">2015-03-09T17:05:00Z</dcterms:created>
  <dcterms:modified xsi:type="dcterms:W3CDTF">2015-12-13T19:01:00Z</dcterms:modified>
</cp:coreProperties>
</file>